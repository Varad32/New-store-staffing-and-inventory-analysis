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70EC" w14:textId="5740FB23" w:rsidR="008D6335" w:rsidRPr="00C57B38" w:rsidRDefault="00EA2930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ABC Store </w:t>
      </w:r>
      <w:r w:rsidR="006E3D31" w:rsidRPr="00C57B38">
        <w:rPr>
          <w:rFonts w:asciiTheme="minorHAnsi" w:hAnsiTheme="minorHAnsi" w:cstheme="minorHAnsi"/>
        </w:rPr>
        <w:t>Report</w:t>
      </w:r>
    </w:p>
    <w:p w14:paraId="7EC564CF" w14:textId="354E3A4E" w:rsidR="008D6335" w:rsidRPr="00C57B38" w:rsidRDefault="00EA293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ABC Store </w:t>
      </w:r>
      <w:r w:rsidR="006E3D31" w:rsidRPr="00C57B38">
        <w:rPr>
          <w:rFonts w:cstheme="minorHAnsi"/>
          <w:color w:val="000000" w:themeColor="text1"/>
        </w:rPr>
        <w:t xml:space="preserve">is preparing to open a new store, designed to handle </w:t>
      </w:r>
      <w:r w:rsidR="009E08E1">
        <w:rPr>
          <w:rFonts w:cstheme="minorHAnsi"/>
          <w:color w:val="000000" w:themeColor="text1"/>
        </w:rPr>
        <w:t>18</w:t>
      </w:r>
      <w:r w:rsidR="006E3D31" w:rsidRPr="00C57B38">
        <w:rPr>
          <w:rFonts w:cstheme="minorHAnsi"/>
          <w:color w:val="000000" w:themeColor="text1"/>
        </w:rPr>
        <w:t>00 orders daily. The store will operate for 18 hours a day and has a total space of 2000 square feet.</w:t>
      </w:r>
      <w:r w:rsidR="006E3D31" w:rsidRPr="00C57B3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6E3D31" w:rsidRPr="00C57B38">
        <w:rPr>
          <w:rFonts w:cstheme="minorHAnsi"/>
          <w:color w:val="000000" w:themeColor="text1"/>
        </w:rPr>
        <w:t xml:space="preserve">To create the assessment report, I'll break down the calculations for the required number of delivery partners (drivers) and workers inside the store to ensure smooth operations while maintaining </w:t>
      </w:r>
      <w:r>
        <w:rPr>
          <w:rFonts w:cstheme="minorHAnsi"/>
          <w:color w:val="000000" w:themeColor="text1"/>
        </w:rPr>
        <w:t xml:space="preserve">ABC Store </w:t>
      </w:r>
      <w:r w:rsidR="006E3D31" w:rsidRPr="00C57B38">
        <w:rPr>
          <w:rFonts w:cstheme="minorHAnsi"/>
          <w:color w:val="000000" w:themeColor="text1"/>
        </w:rPr>
        <w:t>high customer service standards and efficient order fulfillment process.</w:t>
      </w:r>
    </w:p>
    <w:p w14:paraId="28F3144A" w14:textId="0CF6393E" w:rsidR="006E3D31" w:rsidRPr="00C57B38" w:rsidRDefault="006E3D31">
      <w:pPr>
        <w:rPr>
          <w:rFonts w:cstheme="minorHAnsi"/>
          <w:b/>
          <w:bCs/>
          <w:color w:val="000000" w:themeColor="text1"/>
        </w:rPr>
      </w:pPr>
      <w:r w:rsidRPr="00C57B38">
        <w:rPr>
          <w:rFonts w:cstheme="minorHAnsi"/>
          <w:b/>
          <w:bCs/>
          <w:color w:val="000000" w:themeColor="text1"/>
        </w:rPr>
        <w:t>Assumptions:</w:t>
      </w:r>
    </w:p>
    <w:p w14:paraId="5CFEAE34" w14:textId="7B3F322D" w:rsidR="006E3D31" w:rsidRPr="00C57B38" w:rsidRDefault="006E3D31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57B38">
        <w:rPr>
          <w:rFonts w:cstheme="minorHAnsi"/>
          <w:b/>
          <w:bCs/>
          <w:color w:val="000000" w:themeColor="text1"/>
          <w:sz w:val="32"/>
          <w:szCs w:val="32"/>
        </w:rPr>
        <w:t>Delivery Partners Requirements:</w:t>
      </w:r>
    </w:p>
    <w:p w14:paraId="6C82B703" w14:textId="77777777" w:rsidR="00FE12F7" w:rsidRPr="00FE12F7" w:rsidRDefault="00FE12F7" w:rsidP="00FE12F7">
      <w:pPr>
        <w:numPr>
          <w:ilvl w:val="0"/>
          <w:numId w:val="17"/>
        </w:numPr>
        <w:rPr>
          <w:rFonts w:cstheme="minorHAnsi"/>
          <w:color w:val="000000" w:themeColor="text1"/>
          <w:lang w:val="en-IN"/>
        </w:rPr>
      </w:pPr>
      <w:r w:rsidRPr="00FE12F7">
        <w:rPr>
          <w:rFonts w:cstheme="minorHAnsi"/>
          <w:color w:val="000000" w:themeColor="text1"/>
          <w:lang w:val="en-IN"/>
        </w:rPr>
        <w:t>Each order consists of an average of 5 items.</w:t>
      </w:r>
    </w:p>
    <w:p w14:paraId="6DB3EA65" w14:textId="77777777" w:rsidR="00FE12F7" w:rsidRPr="00FE12F7" w:rsidRDefault="00FE12F7" w:rsidP="00FE12F7">
      <w:pPr>
        <w:numPr>
          <w:ilvl w:val="0"/>
          <w:numId w:val="17"/>
        </w:numPr>
        <w:rPr>
          <w:rFonts w:cstheme="minorHAnsi"/>
          <w:color w:val="000000" w:themeColor="text1"/>
          <w:lang w:val="en-IN"/>
        </w:rPr>
      </w:pPr>
      <w:r w:rsidRPr="00FE12F7">
        <w:rPr>
          <w:rFonts w:cstheme="minorHAnsi"/>
          <w:color w:val="000000" w:themeColor="text1"/>
          <w:lang w:val="en-IN"/>
        </w:rPr>
        <w:t>Each delivery partner can handle a maximum of 20 orders per hour.</w:t>
      </w:r>
    </w:p>
    <w:p w14:paraId="2A340BB8" w14:textId="77777777" w:rsidR="00FE12F7" w:rsidRPr="00FE12F7" w:rsidRDefault="00FE12F7" w:rsidP="00FE12F7">
      <w:pPr>
        <w:numPr>
          <w:ilvl w:val="0"/>
          <w:numId w:val="17"/>
        </w:numPr>
        <w:rPr>
          <w:rFonts w:cstheme="minorHAnsi"/>
          <w:color w:val="000000" w:themeColor="text1"/>
          <w:lang w:val="en-IN"/>
        </w:rPr>
      </w:pPr>
      <w:r w:rsidRPr="00FE12F7">
        <w:rPr>
          <w:rFonts w:cstheme="minorHAnsi"/>
          <w:color w:val="000000" w:themeColor="text1"/>
          <w:lang w:val="en-IN"/>
        </w:rPr>
        <w:t>It takes 5 minutes for a worker to pick and pack each item.</w:t>
      </w:r>
    </w:p>
    <w:p w14:paraId="2E27F1FB" w14:textId="7D8DEBA8" w:rsidR="006E3D31" w:rsidRPr="00C57B38" w:rsidRDefault="006E3D31">
      <w:pPr>
        <w:rPr>
          <w:rFonts w:cstheme="minorHAnsi"/>
          <w:color w:val="000000" w:themeColor="text1"/>
        </w:rPr>
      </w:pPr>
      <w:r w:rsidRPr="00C57B38">
        <w:rPr>
          <w:rFonts w:cstheme="minorHAnsi"/>
          <w:color w:val="000000" w:themeColor="text1"/>
        </w:rPr>
        <w:t xml:space="preserve">Key Aspects </w:t>
      </w:r>
    </w:p>
    <w:p w14:paraId="489694C6" w14:textId="12D4096E" w:rsidR="006E3D31" w:rsidRPr="00C57B38" w:rsidRDefault="00FE12F7" w:rsidP="00C57B38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</w:rPr>
      </w:pPr>
      <w:r w:rsidRPr="00C57B38">
        <w:rPr>
          <w:rFonts w:cstheme="minorHAnsi"/>
          <w:color w:val="000000" w:themeColor="text1"/>
        </w:rPr>
        <w:t>Expected Daily Orders:</w:t>
      </w:r>
      <w:r w:rsidR="00CF0FB2" w:rsidRPr="00C57B38">
        <w:rPr>
          <w:rFonts w:cstheme="minorHAnsi"/>
          <w:color w:val="000000" w:themeColor="text1"/>
        </w:rPr>
        <w:t xml:space="preserve"> 18</w:t>
      </w:r>
      <w:r w:rsidRPr="00C57B38">
        <w:rPr>
          <w:rFonts w:cstheme="minorHAnsi"/>
          <w:color w:val="000000" w:themeColor="text1"/>
        </w:rPr>
        <w:t>00</w:t>
      </w:r>
    </w:p>
    <w:p w14:paraId="2745271C" w14:textId="7EBA7614" w:rsidR="00FE12F7" w:rsidRPr="00C57B38" w:rsidRDefault="00FE12F7" w:rsidP="00C57B38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</w:rPr>
      </w:pPr>
      <w:r w:rsidRPr="00C57B38">
        <w:rPr>
          <w:rFonts w:cstheme="minorHAnsi"/>
          <w:color w:val="000000" w:themeColor="text1"/>
        </w:rPr>
        <w:t>Average Time per Delivery: 30 min</w:t>
      </w:r>
    </w:p>
    <w:p w14:paraId="7A4A9226" w14:textId="47FF7E45" w:rsidR="00FE12F7" w:rsidRPr="00C57B38" w:rsidRDefault="00FE12F7" w:rsidP="00C57B38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lang w:val="en-IN"/>
        </w:rPr>
      </w:pPr>
      <w:r w:rsidRPr="00C57B38">
        <w:rPr>
          <w:rFonts w:cstheme="minorHAnsi"/>
          <w:color w:val="000000" w:themeColor="text1"/>
          <w:lang w:val="en-IN"/>
        </w:rPr>
        <w:t>Hours Store Open per Day: 18 hours</w:t>
      </w:r>
      <w:r w:rsidR="0088361B" w:rsidRPr="00C57B38">
        <w:rPr>
          <w:rFonts w:cstheme="minorHAnsi"/>
          <w:color w:val="000000" w:themeColor="text1"/>
          <w:lang w:val="en-IN"/>
        </w:rPr>
        <w:t xml:space="preserve"> (1080 Min)</w:t>
      </w:r>
    </w:p>
    <w:p w14:paraId="6211FC46" w14:textId="57E2D309" w:rsidR="00FE12F7" w:rsidRPr="00C57B38" w:rsidRDefault="00FE12F7" w:rsidP="00C57B38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lang w:val="en-IN"/>
        </w:rPr>
      </w:pPr>
      <w:r w:rsidRPr="00C57B38">
        <w:rPr>
          <w:rFonts w:cstheme="minorHAnsi"/>
          <w:color w:val="000000" w:themeColor="text1"/>
          <w:lang w:val="en-IN"/>
        </w:rPr>
        <w:t>Orders per Hour: 1</w:t>
      </w:r>
      <w:r w:rsidR="00CF0FB2" w:rsidRPr="00C57B38">
        <w:rPr>
          <w:rFonts w:cstheme="minorHAnsi"/>
          <w:color w:val="000000" w:themeColor="text1"/>
          <w:lang w:val="en-IN"/>
        </w:rPr>
        <w:t>8</w:t>
      </w:r>
      <w:r w:rsidRPr="00C57B38">
        <w:rPr>
          <w:rFonts w:cstheme="minorHAnsi"/>
          <w:color w:val="000000" w:themeColor="text1"/>
          <w:lang w:val="en-IN"/>
        </w:rPr>
        <w:t xml:space="preserve">00 / 18 ≈ </w:t>
      </w:r>
      <w:r w:rsidR="00CF0FB2" w:rsidRPr="00C57B38">
        <w:rPr>
          <w:rFonts w:cstheme="minorHAnsi"/>
          <w:color w:val="000000" w:themeColor="text1"/>
          <w:lang w:val="en-IN"/>
        </w:rPr>
        <w:t>100</w:t>
      </w:r>
    </w:p>
    <w:p w14:paraId="33C6F66F" w14:textId="56393AAF" w:rsidR="00CF0FB2" w:rsidRPr="00C57B38" w:rsidRDefault="00CF0FB2" w:rsidP="00C57B38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</w:rPr>
      </w:pPr>
      <w:r w:rsidRPr="00C57B38">
        <w:rPr>
          <w:rFonts w:cstheme="minorHAnsi"/>
          <w:color w:val="000000" w:themeColor="text1"/>
        </w:rPr>
        <w:t>Delivery Partners Needed per Hour: 100 / 20 (orders per hour per driver) ≈ 5</w:t>
      </w:r>
    </w:p>
    <w:p w14:paraId="11E12AC1" w14:textId="5381A7DF" w:rsidR="00CF0FB2" w:rsidRPr="00C57B38" w:rsidRDefault="00CF0FB2" w:rsidP="00C57B38">
      <w:pPr>
        <w:pStyle w:val="ListParagraph"/>
        <w:numPr>
          <w:ilvl w:val="0"/>
          <w:numId w:val="26"/>
        </w:numPr>
        <w:rPr>
          <w:rFonts w:cstheme="minorHAnsi"/>
          <w:color w:val="000000" w:themeColor="text1"/>
          <w:lang w:val="en-IN"/>
        </w:rPr>
      </w:pPr>
      <w:r w:rsidRPr="00C57B38">
        <w:rPr>
          <w:rFonts w:cstheme="minorHAnsi"/>
          <w:color w:val="000000" w:themeColor="text1"/>
          <w:lang w:val="en-IN"/>
        </w:rPr>
        <w:t>Total Delivery Partners Needed per Day: 5 * 18 hours = 90 drivers</w:t>
      </w:r>
    </w:p>
    <w:p w14:paraId="3011F998" w14:textId="5867AB57" w:rsidR="00CF0FB2" w:rsidRPr="00C57B38" w:rsidRDefault="00CF0FB2" w:rsidP="00CF0FB2">
      <w:pPr>
        <w:rPr>
          <w:rFonts w:cstheme="minorHAnsi"/>
          <w:color w:val="000000" w:themeColor="text1"/>
        </w:rPr>
      </w:pPr>
      <w:r w:rsidRPr="00C57B38">
        <w:rPr>
          <w:rFonts w:cstheme="minorHAnsi"/>
          <w:color w:val="000000" w:themeColor="text1"/>
        </w:rPr>
        <w:t>Conclusion: At least 90 delivery partners will be needed to ensure timely deliveries, likely spread out across different shifts.</w:t>
      </w:r>
    </w:p>
    <w:p w14:paraId="1C251AB9" w14:textId="40EEABE5" w:rsidR="00CF0FB2" w:rsidRPr="00C57B38" w:rsidRDefault="00CF0FB2" w:rsidP="00CF0FB2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57B38">
        <w:rPr>
          <w:rFonts w:cstheme="minorHAnsi"/>
          <w:b/>
          <w:bCs/>
          <w:color w:val="000000" w:themeColor="text1"/>
          <w:sz w:val="32"/>
          <w:szCs w:val="32"/>
        </w:rPr>
        <w:t>In Store Worker Requirements</w:t>
      </w:r>
    </w:p>
    <w:p w14:paraId="1F4551AD" w14:textId="29900381" w:rsidR="00CF0FB2" w:rsidRPr="00C57B38" w:rsidRDefault="00CF0FB2" w:rsidP="00CF0FB2">
      <w:pPr>
        <w:rPr>
          <w:rFonts w:cstheme="minorHAnsi"/>
          <w:color w:val="000000" w:themeColor="text1"/>
        </w:rPr>
      </w:pPr>
      <w:r w:rsidRPr="00C57B38">
        <w:rPr>
          <w:rFonts w:cstheme="minorHAnsi"/>
          <w:color w:val="000000" w:themeColor="text1"/>
        </w:rPr>
        <w:t xml:space="preserve">Key Aspects </w:t>
      </w:r>
    </w:p>
    <w:p w14:paraId="14E32CC1" w14:textId="43422183" w:rsidR="00CF0FB2" w:rsidRPr="00C57B38" w:rsidRDefault="00CD74A8" w:rsidP="00C57B38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</w:rPr>
      </w:pPr>
      <w:r w:rsidRPr="00C57B38">
        <w:rPr>
          <w:rFonts w:cstheme="minorHAnsi"/>
          <w:color w:val="000000" w:themeColor="text1"/>
        </w:rPr>
        <w:t>Total Orders per Day: 1800</w:t>
      </w:r>
    </w:p>
    <w:p w14:paraId="5B0C835E" w14:textId="796C9551" w:rsidR="0045386C" w:rsidRPr="00C57B38" w:rsidRDefault="0045386C" w:rsidP="00C57B38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lang w:val="en-IN"/>
        </w:rPr>
      </w:pPr>
      <w:r w:rsidRPr="00C57B38">
        <w:rPr>
          <w:rFonts w:cstheme="minorHAnsi"/>
          <w:color w:val="000000" w:themeColor="text1"/>
          <w:lang w:val="en-IN"/>
        </w:rPr>
        <w:t>Hours Store Open per Day: 18 hours (1080 Min)</w:t>
      </w:r>
    </w:p>
    <w:p w14:paraId="005ED438" w14:textId="0996EA1F" w:rsidR="00CD74A8" w:rsidRPr="00C57B38" w:rsidRDefault="00CD74A8" w:rsidP="00C57B38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lang w:val="en-IN"/>
        </w:rPr>
      </w:pPr>
      <w:r w:rsidRPr="00C57B38">
        <w:rPr>
          <w:rFonts w:cstheme="minorHAnsi"/>
          <w:color w:val="000000" w:themeColor="text1"/>
          <w:lang w:val="en-IN"/>
        </w:rPr>
        <w:t>Average Items Per Order: 5</w:t>
      </w:r>
    </w:p>
    <w:p w14:paraId="14E62448" w14:textId="22ACE9ED" w:rsidR="00CD74A8" w:rsidRPr="00C57B38" w:rsidRDefault="00CD74A8" w:rsidP="00C57B38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lang w:val="en-IN"/>
        </w:rPr>
      </w:pPr>
      <w:r w:rsidRPr="00C57B38">
        <w:rPr>
          <w:rFonts w:cstheme="minorHAnsi"/>
          <w:color w:val="000000" w:themeColor="text1"/>
          <w:lang w:val="en-IN"/>
        </w:rPr>
        <w:t xml:space="preserve">Average Time to Pick and Pack Each Item: </w:t>
      </w:r>
      <w:r w:rsidR="0088361B" w:rsidRPr="00C57B38">
        <w:rPr>
          <w:rFonts w:cstheme="minorHAnsi"/>
          <w:color w:val="000000" w:themeColor="text1"/>
          <w:lang w:val="en-IN"/>
        </w:rPr>
        <w:t xml:space="preserve">5 </w:t>
      </w:r>
      <w:r w:rsidRPr="00C57B38">
        <w:rPr>
          <w:rFonts w:cstheme="minorHAnsi"/>
          <w:color w:val="000000" w:themeColor="text1"/>
          <w:lang w:val="en-IN"/>
        </w:rPr>
        <w:t>minutes</w:t>
      </w:r>
    </w:p>
    <w:p w14:paraId="32F2F01E" w14:textId="68AA0FFF" w:rsidR="00CD74A8" w:rsidRPr="00C57B38" w:rsidRDefault="00CD74A8" w:rsidP="00C57B38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lang w:val="en-IN"/>
        </w:rPr>
      </w:pPr>
      <w:r w:rsidRPr="00C57B38">
        <w:rPr>
          <w:rFonts w:cstheme="minorHAnsi"/>
          <w:color w:val="000000" w:themeColor="text1"/>
          <w:lang w:val="en-IN"/>
        </w:rPr>
        <w:t>Total Items to Pick and Pack per Day: 1800 * 5 = 9,000 items</w:t>
      </w:r>
    </w:p>
    <w:p w14:paraId="5F34917C" w14:textId="77777777" w:rsidR="00C57B38" w:rsidRPr="00C57B38" w:rsidRDefault="00C57B38" w:rsidP="00C57B38">
      <w:pPr>
        <w:rPr>
          <w:rFonts w:cstheme="minorHAnsi"/>
          <w:color w:val="000000" w:themeColor="text1"/>
          <w:lang w:val="en-IN"/>
        </w:rPr>
      </w:pPr>
    </w:p>
    <w:p w14:paraId="633422FE" w14:textId="77777777" w:rsidR="00C57B38" w:rsidRPr="00C57B38" w:rsidRDefault="00CD74A8" w:rsidP="00C57B38">
      <w:pPr>
        <w:pStyle w:val="ListParagraph"/>
        <w:rPr>
          <w:rFonts w:cstheme="minorHAnsi"/>
          <w:b/>
          <w:bCs/>
          <w:color w:val="000000" w:themeColor="text1"/>
        </w:rPr>
      </w:pPr>
      <w:r w:rsidRPr="00C57B38">
        <w:rPr>
          <w:rFonts w:cstheme="minorHAnsi"/>
          <w:b/>
          <w:bCs/>
          <w:color w:val="000000" w:themeColor="text1"/>
        </w:rPr>
        <w:t>How Much Time is Required?</w:t>
      </w:r>
    </w:p>
    <w:p w14:paraId="7947CCE7" w14:textId="50A1770F" w:rsidR="00C57B38" w:rsidRPr="00C57B38" w:rsidRDefault="0088361B" w:rsidP="00C57B38">
      <w:pPr>
        <w:pStyle w:val="ListParagraph"/>
        <w:numPr>
          <w:ilvl w:val="0"/>
          <w:numId w:val="27"/>
        </w:numPr>
        <w:rPr>
          <w:rFonts w:cstheme="minorHAnsi"/>
          <w:b/>
          <w:bCs/>
          <w:color w:val="000000" w:themeColor="text1"/>
          <w:lang w:val="en-IN"/>
        </w:rPr>
      </w:pPr>
      <w:r w:rsidRPr="00C57B38">
        <w:rPr>
          <w:rFonts w:cstheme="minorHAnsi"/>
          <w:color w:val="000000" w:themeColor="text1"/>
        </w:rPr>
        <w:t xml:space="preserve">Time to Pick and Pack Each Item: 5 </w:t>
      </w:r>
      <w:r w:rsidR="00C57B38" w:rsidRPr="00C57B38">
        <w:rPr>
          <w:rFonts w:cstheme="minorHAnsi"/>
          <w:color w:val="000000" w:themeColor="text1"/>
        </w:rPr>
        <w:t>minutes:</w:t>
      </w:r>
      <w:r w:rsidRPr="00C57B38">
        <w:rPr>
          <w:rFonts w:cstheme="minorHAnsi"/>
          <w:color w:val="000000" w:themeColor="text1"/>
        </w:rPr>
        <w:t xml:space="preserve"> 9000 * 5 = 45000 min per day</w:t>
      </w:r>
    </w:p>
    <w:p w14:paraId="0012C2EE" w14:textId="77777777" w:rsidR="00C57B38" w:rsidRPr="00C57B38" w:rsidRDefault="00C57B38" w:rsidP="00C57B38">
      <w:pPr>
        <w:pStyle w:val="ListParagraph"/>
        <w:rPr>
          <w:rFonts w:cstheme="minorHAnsi"/>
          <w:b/>
          <w:bCs/>
          <w:color w:val="000000" w:themeColor="text1"/>
          <w:lang w:val="en-IN"/>
        </w:rPr>
      </w:pPr>
    </w:p>
    <w:p w14:paraId="4D5B82F3" w14:textId="47382979" w:rsidR="00CD74A8" w:rsidRPr="00C57B38" w:rsidRDefault="00CD74A8" w:rsidP="00C57B38">
      <w:pPr>
        <w:pStyle w:val="ListParagraph"/>
        <w:rPr>
          <w:rFonts w:cstheme="minorHAnsi"/>
          <w:b/>
          <w:bCs/>
          <w:color w:val="000000" w:themeColor="text1"/>
        </w:rPr>
      </w:pPr>
      <w:r w:rsidRPr="00C57B38">
        <w:rPr>
          <w:rFonts w:cstheme="minorHAnsi"/>
          <w:b/>
          <w:bCs/>
          <w:color w:val="000000" w:themeColor="text1"/>
        </w:rPr>
        <w:t>How Many Workers Do We Need?</w:t>
      </w:r>
    </w:p>
    <w:p w14:paraId="6C81EE17" w14:textId="38716741" w:rsidR="00CD74A8" w:rsidRPr="00C57B38" w:rsidRDefault="00CD74A8" w:rsidP="00C57B38">
      <w:pPr>
        <w:pStyle w:val="ListParagraph"/>
        <w:numPr>
          <w:ilvl w:val="0"/>
          <w:numId w:val="27"/>
        </w:numPr>
        <w:rPr>
          <w:rFonts w:cstheme="minorHAnsi"/>
          <w:color w:val="000000" w:themeColor="text1"/>
          <w:lang w:val="en-IN"/>
        </w:rPr>
      </w:pPr>
      <w:r w:rsidRPr="00C57B38">
        <w:rPr>
          <w:rFonts w:cstheme="minorHAnsi"/>
          <w:color w:val="000000" w:themeColor="text1"/>
          <w:lang w:val="en-IN"/>
        </w:rPr>
        <w:t xml:space="preserve">Total Workers Needed per Day: </w:t>
      </w:r>
      <w:r w:rsidR="0045386C" w:rsidRPr="00C57B38">
        <w:rPr>
          <w:rFonts w:cstheme="minorHAnsi"/>
          <w:color w:val="000000" w:themeColor="text1"/>
          <w:lang w:val="en-IN"/>
        </w:rPr>
        <w:t>45,000</w:t>
      </w:r>
      <w:r w:rsidRPr="00C57B38">
        <w:rPr>
          <w:rFonts w:cstheme="minorHAnsi"/>
          <w:color w:val="000000" w:themeColor="text1"/>
          <w:lang w:val="en-IN"/>
        </w:rPr>
        <w:t xml:space="preserve"> / </w:t>
      </w:r>
      <w:r w:rsidR="0088361B" w:rsidRPr="00C57B38">
        <w:rPr>
          <w:rFonts w:cstheme="minorHAnsi"/>
          <w:color w:val="000000" w:themeColor="text1"/>
          <w:lang w:val="en-IN"/>
        </w:rPr>
        <w:t>1</w:t>
      </w:r>
      <w:r w:rsidR="0045386C" w:rsidRPr="00C57B38">
        <w:rPr>
          <w:rFonts w:cstheme="minorHAnsi"/>
          <w:color w:val="000000" w:themeColor="text1"/>
          <w:lang w:val="en-IN"/>
        </w:rPr>
        <w:t>0</w:t>
      </w:r>
      <w:r w:rsidRPr="00C57B38">
        <w:rPr>
          <w:rFonts w:cstheme="minorHAnsi"/>
          <w:color w:val="000000" w:themeColor="text1"/>
          <w:lang w:val="en-IN"/>
        </w:rPr>
        <w:t>8</w:t>
      </w:r>
      <w:r w:rsidR="0045386C" w:rsidRPr="00C57B38">
        <w:rPr>
          <w:rFonts w:cstheme="minorHAnsi"/>
          <w:color w:val="000000" w:themeColor="text1"/>
          <w:lang w:val="en-IN"/>
        </w:rPr>
        <w:t>0</w:t>
      </w:r>
      <w:r w:rsidRPr="00C57B38">
        <w:rPr>
          <w:rFonts w:cstheme="minorHAnsi"/>
          <w:color w:val="000000" w:themeColor="text1"/>
          <w:lang w:val="en-IN"/>
        </w:rPr>
        <w:t xml:space="preserve"> ≈ </w:t>
      </w:r>
      <w:r w:rsidR="0045386C" w:rsidRPr="00C57B38">
        <w:rPr>
          <w:rFonts w:cstheme="minorHAnsi"/>
          <w:color w:val="000000" w:themeColor="text1"/>
          <w:lang w:val="en-IN"/>
        </w:rPr>
        <w:t xml:space="preserve">42 </w:t>
      </w:r>
      <w:r w:rsidRPr="00C57B38">
        <w:rPr>
          <w:rFonts w:cstheme="minorHAnsi"/>
          <w:color w:val="000000" w:themeColor="text1"/>
          <w:lang w:val="en-IN"/>
        </w:rPr>
        <w:t>workers</w:t>
      </w:r>
    </w:p>
    <w:p w14:paraId="71930B37" w14:textId="5FC9A881" w:rsidR="0045386C" w:rsidRPr="00C57B38" w:rsidRDefault="0045386C" w:rsidP="00CD74A8">
      <w:pPr>
        <w:rPr>
          <w:rFonts w:cstheme="minorHAnsi"/>
          <w:color w:val="000000" w:themeColor="text1"/>
        </w:rPr>
      </w:pPr>
      <w:r w:rsidRPr="00C57B38">
        <w:rPr>
          <w:rFonts w:cstheme="minorHAnsi"/>
          <w:color w:val="000000" w:themeColor="text1"/>
        </w:rPr>
        <w:t>Conclusion: A team of 42 in-store workers will be required to efficiently handle picking and packing operations.</w:t>
      </w:r>
    </w:p>
    <w:p w14:paraId="56523AE6" w14:textId="671A5246" w:rsidR="0045386C" w:rsidRPr="00C57B38" w:rsidRDefault="0045386C" w:rsidP="00CD74A8">
      <w:pPr>
        <w:rPr>
          <w:rFonts w:cstheme="minorHAnsi"/>
          <w:b/>
          <w:bCs/>
          <w:color w:val="000000" w:themeColor="text1"/>
        </w:rPr>
      </w:pPr>
      <w:r w:rsidRPr="00C57B38">
        <w:rPr>
          <w:rFonts w:cstheme="minorHAnsi"/>
          <w:b/>
          <w:bCs/>
          <w:color w:val="000000" w:themeColor="text1"/>
        </w:rPr>
        <w:t>Further Forethought</w:t>
      </w:r>
    </w:p>
    <w:p w14:paraId="77D331E6" w14:textId="1C4A1D0D" w:rsidR="0045386C" w:rsidRPr="00C57B38" w:rsidRDefault="0045386C" w:rsidP="00CD74A8">
      <w:pPr>
        <w:rPr>
          <w:rFonts w:cstheme="minorHAnsi"/>
          <w:color w:val="000000" w:themeColor="text1"/>
        </w:rPr>
      </w:pPr>
      <w:r w:rsidRPr="00C57B38">
        <w:rPr>
          <w:rFonts w:cstheme="minorHAnsi"/>
          <w:color w:val="000000" w:themeColor="text1"/>
        </w:rPr>
        <w:t>Peak Time: During peak times, it may be necessary to have additional store staff and delivery partners available to sustain rapid service.</w:t>
      </w:r>
    </w:p>
    <w:p w14:paraId="5BC43130" w14:textId="7DEA6D8D" w:rsidR="0045386C" w:rsidRPr="00C57B38" w:rsidRDefault="0045386C" w:rsidP="00CD74A8">
      <w:pPr>
        <w:rPr>
          <w:rFonts w:cstheme="minorHAnsi"/>
          <w:color w:val="000000" w:themeColor="text1"/>
        </w:rPr>
      </w:pPr>
      <w:r w:rsidRPr="00C57B38">
        <w:rPr>
          <w:rFonts w:cstheme="minorHAnsi"/>
          <w:color w:val="000000" w:themeColor="text1"/>
        </w:rPr>
        <w:t>Shift Coverage: The store should consider organizing the workforce across shifts to ensure sustain coverage during high demand hours.</w:t>
      </w:r>
    </w:p>
    <w:p w14:paraId="3DD45D6E" w14:textId="0274E171" w:rsidR="0045386C" w:rsidRPr="00C57B38" w:rsidRDefault="0045386C" w:rsidP="0045386C">
      <w:pPr>
        <w:pStyle w:val="NormalWeb"/>
        <w:rPr>
          <w:rFonts w:asciiTheme="minorHAnsi" w:hAnsiTheme="minorHAnsi" w:cstheme="minorHAnsi"/>
          <w:b/>
          <w:bCs/>
          <w:color w:val="000000" w:themeColor="text1"/>
        </w:rPr>
      </w:pPr>
      <w:r w:rsidRPr="00C57B38">
        <w:rPr>
          <w:rFonts w:asciiTheme="minorHAnsi" w:hAnsiTheme="minorHAnsi" w:cstheme="minorHAnsi"/>
          <w:b/>
          <w:bCs/>
          <w:color w:val="000000" w:themeColor="text1"/>
        </w:rPr>
        <w:t>Conclusion</w:t>
      </w:r>
    </w:p>
    <w:p w14:paraId="31C4702C" w14:textId="0089B43E" w:rsidR="0045386C" w:rsidRPr="00C57B38" w:rsidRDefault="0045386C" w:rsidP="0045386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C57B38">
        <w:rPr>
          <w:rFonts w:asciiTheme="minorHAnsi" w:hAnsiTheme="minorHAnsi" w:cstheme="minorHAnsi"/>
          <w:color w:val="000000" w:themeColor="text1"/>
        </w:rPr>
        <w:t>To meet the operational demands of Blinkit’s new store and ensure fast deliveries:</w:t>
      </w:r>
    </w:p>
    <w:p w14:paraId="581008CC" w14:textId="212404C8" w:rsidR="0045386C" w:rsidRPr="00C57B38" w:rsidRDefault="0045386C" w:rsidP="0045386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57B38">
        <w:rPr>
          <w:rStyle w:val="Strong"/>
          <w:rFonts w:cstheme="minorHAnsi"/>
          <w:b w:val="0"/>
          <w:bCs w:val="0"/>
          <w:color w:val="000000" w:themeColor="text1"/>
        </w:rPr>
        <w:t>90 delivery partners</w:t>
      </w:r>
      <w:r w:rsidRPr="00C57B38">
        <w:rPr>
          <w:rFonts w:cstheme="minorHAnsi"/>
          <w:color w:val="000000" w:themeColor="text1"/>
        </w:rPr>
        <w:t xml:space="preserve"> are recommended for handling deliveries.</w:t>
      </w:r>
    </w:p>
    <w:p w14:paraId="7A2E6F85" w14:textId="2391B9AC" w:rsidR="0045386C" w:rsidRPr="00C57B38" w:rsidRDefault="0045386C" w:rsidP="0045386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C57B38">
        <w:rPr>
          <w:rStyle w:val="Strong"/>
          <w:rFonts w:cstheme="minorHAnsi"/>
          <w:b w:val="0"/>
          <w:bCs w:val="0"/>
          <w:color w:val="000000" w:themeColor="text1"/>
        </w:rPr>
        <w:t>42 in-store workers</w:t>
      </w:r>
      <w:r w:rsidRPr="00C57B38">
        <w:rPr>
          <w:rFonts w:cstheme="minorHAnsi"/>
          <w:color w:val="000000" w:themeColor="text1"/>
        </w:rPr>
        <w:t xml:space="preserve"> will be needed for picking and packing.</w:t>
      </w:r>
    </w:p>
    <w:p w14:paraId="6279335B" w14:textId="72C8395B" w:rsidR="0045386C" w:rsidRPr="00C57B38" w:rsidRDefault="00E02A1A" w:rsidP="0045386C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C57B38">
        <w:rPr>
          <w:rFonts w:asciiTheme="minorHAnsi" w:hAnsiTheme="minorHAnsi" w:cstheme="minorHAnsi"/>
          <w:color w:val="000000" w:themeColor="text1"/>
        </w:rPr>
        <w:t xml:space="preserve">Adequately Manage </w:t>
      </w:r>
      <w:r w:rsidR="0045386C" w:rsidRPr="00C57B38">
        <w:rPr>
          <w:rFonts w:asciiTheme="minorHAnsi" w:hAnsiTheme="minorHAnsi" w:cstheme="minorHAnsi"/>
          <w:color w:val="000000" w:themeColor="text1"/>
        </w:rPr>
        <w:t xml:space="preserve">these staffing levels will help maintain Blinkit’s </w:t>
      </w:r>
      <w:r w:rsidRPr="00C57B38">
        <w:rPr>
          <w:rFonts w:asciiTheme="minorHAnsi" w:hAnsiTheme="minorHAnsi" w:cstheme="minorHAnsi"/>
          <w:color w:val="000000" w:themeColor="text1"/>
        </w:rPr>
        <w:t xml:space="preserve">prestige </w:t>
      </w:r>
      <w:r w:rsidR="0045386C" w:rsidRPr="00C57B38">
        <w:rPr>
          <w:rFonts w:asciiTheme="minorHAnsi" w:hAnsiTheme="minorHAnsi" w:cstheme="minorHAnsi"/>
          <w:color w:val="000000" w:themeColor="text1"/>
        </w:rPr>
        <w:t xml:space="preserve">for </w:t>
      </w:r>
      <w:r w:rsidRPr="00C57B38">
        <w:rPr>
          <w:rFonts w:asciiTheme="minorHAnsi" w:hAnsiTheme="minorHAnsi" w:cstheme="minorHAnsi"/>
          <w:color w:val="000000" w:themeColor="text1"/>
          <w:lang w:val="en-US"/>
        </w:rPr>
        <w:t>Efficient and trustworthy experience</w:t>
      </w:r>
    </w:p>
    <w:p w14:paraId="2579C13F" w14:textId="77777777" w:rsidR="0045386C" w:rsidRPr="00CD74A8" w:rsidRDefault="0045386C" w:rsidP="00CD74A8">
      <w:pPr>
        <w:rPr>
          <w:color w:val="000000" w:themeColor="text1"/>
          <w:lang w:val="en-IN"/>
        </w:rPr>
      </w:pPr>
    </w:p>
    <w:p w14:paraId="509BD435" w14:textId="77777777" w:rsidR="00CD74A8" w:rsidRPr="00CD74A8" w:rsidRDefault="00CD74A8" w:rsidP="00CD74A8">
      <w:pPr>
        <w:rPr>
          <w:color w:val="000000" w:themeColor="text1"/>
          <w:lang w:val="en-IN"/>
        </w:rPr>
      </w:pPr>
    </w:p>
    <w:p w14:paraId="2CF277E1" w14:textId="77777777" w:rsidR="00CD74A8" w:rsidRPr="00CD74A8" w:rsidRDefault="00CD74A8" w:rsidP="00CD74A8">
      <w:pPr>
        <w:rPr>
          <w:color w:val="000000" w:themeColor="text1"/>
          <w:lang w:val="en-IN"/>
        </w:rPr>
      </w:pPr>
    </w:p>
    <w:p w14:paraId="6CEDC96E" w14:textId="77777777" w:rsidR="00CD74A8" w:rsidRPr="00CD74A8" w:rsidRDefault="00CD74A8" w:rsidP="00CD74A8">
      <w:pPr>
        <w:rPr>
          <w:color w:val="000000" w:themeColor="text1"/>
          <w:lang w:val="en-IN"/>
        </w:rPr>
      </w:pPr>
    </w:p>
    <w:p w14:paraId="0B679754" w14:textId="77777777" w:rsidR="00CD74A8" w:rsidRDefault="00CD74A8" w:rsidP="00CD74A8">
      <w:pPr>
        <w:rPr>
          <w:color w:val="000000" w:themeColor="text1"/>
        </w:rPr>
      </w:pPr>
    </w:p>
    <w:p w14:paraId="2D1C4E83" w14:textId="77777777" w:rsidR="00CD74A8" w:rsidRDefault="00CD74A8" w:rsidP="00CF0FB2">
      <w:pPr>
        <w:rPr>
          <w:color w:val="000000" w:themeColor="text1"/>
        </w:rPr>
      </w:pPr>
    </w:p>
    <w:p w14:paraId="6466AC32" w14:textId="77777777" w:rsidR="00CF0FB2" w:rsidRDefault="00CF0FB2" w:rsidP="00CF0FB2">
      <w:pPr>
        <w:rPr>
          <w:color w:val="000000" w:themeColor="text1"/>
        </w:rPr>
      </w:pPr>
    </w:p>
    <w:p w14:paraId="54862679" w14:textId="77777777" w:rsidR="00CF0FB2" w:rsidRPr="00CF0FB2" w:rsidRDefault="00CF0FB2" w:rsidP="00CF0FB2">
      <w:pPr>
        <w:rPr>
          <w:color w:val="000000" w:themeColor="text1"/>
          <w:lang w:val="en-IN"/>
        </w:rPr>
      </w:pPr>
    </w:p>
    <w:p w14:paraId="6C8D1E25" w14:textId="77777777" w:rsidR="00CF0FB2" w:rsidRPr="00FE12F7" w:rsidRDefault="00CF0FB2" w:rsidP="00FE12F7">
      <w:pPr>
        <w:rPr>
          <w:lang w:val="en-IN"/>
        </w:rPr>
      </w:pPr>
    </w:p>
    <w:p w14:paraId="565FD044" w14:textId="77777777" w:rsidR="00FE12F7" w:rsidRPr="00FE12F7" w:rsidRDefault="00FE12F7" w:rsidP="00FE12F7">
      <w:pPr>
        <w:rPr>
          <w:lang w:val="en-IN"/>
        </w:rPr>
      </w:pPr>
    </w:p>
    <w:p w14:paraId="00134221" w14:textId="77777777" w:rsidR="00FE12F7" w:rsidRDefault="00FE12F7"/>
    <w:p w14:paraId="66D9704F" w14:textId="77777777" w:rsidR="00FE12F7" w:rsidRDefault="00FE12F7"/>
    <w:sectPr w:rsidR="00FE12F7">
      <w:footerReference w:type="default" r:id="rId7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522A4" w14:textId="77777777" w:rsidR="006E733A" w:rsidRDefault="006E733A">
      <w:pPr>
        <w:spacing w:after="0" w:line="240" w:lineRule="auto"/>
      </w:pPr>
      <w:r>
        <w:separator/>
      </w:r>
    </w:p>
  </w:endnote>
  <w:endnote w:type="continuationSeparator" w:id="0">
    <w:p w14:paraId="76CBE25E" w14:textId="77777777" w:rsidR="006E733A" w:rsidRDefault="006E7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EBE46" w14:textId="77777777" w:rsidR="008D6335" w:rsidRDefault="000E0CD7"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4A6047"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E36D" w14:textId="77777777" w:rsidR="006E733A" w:rsidRDefault="006E733A">
      <w:pPr>
        <w:spacing w:after="0" w:line="240" w:lineRule="auto"/>
      </w:pPr>
      <w:r>
        <w:separator/>
      </w:r>
    </w:p>
  </w:footnote>
  <w:footnote w:type="continuationSeparator" w:id="0">
    <w:p w14:paraId="175D7866" w14:textId="77777777" w:rsidR="006E733A" w:rsidRDefault="006E7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7331A"/>
    <w:multiLevelType w:val="hybridMultilevel"/>
    <w:tmpl w:val="99B4F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64EBE"/>
    <w:multiLevelType w:val="multilevel"/>
    <w:tmpl w:val="3E16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973AF8"/>
    <w:multiLevelType w:val="multilevel"/>
    <w:tmpl w:val="F258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844ADC"/>
    <w:multiLevelType w:val="multilevel"/>
    <w:tmpl w:val="537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E5D33"/>
    <w:multiLevelType w:val="multilevel"/>
    <w:tmpl w:val="78F6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9F1737"/>
    <w:multiLevelType w:val="multilevel"/>
    <w:tmpl w:val="87CA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6D53D2"/>
    <w:multiLevelType w:val="hybridMultilevel"/>
    <w:tmpl w:val="4AA4E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C58C1"/>
    <w:multiLevelType w:val="multilevel"/>
    <w:tmpl w:val="6B74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934CD1"/>
    <w:multiLevelType w:val="multilevel"/>
    <w:tmpl w:val="54FA6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01E20"/>
    <w:multiLevelType w:val="multilevel"/>
    <w:tmpl w:val="F2C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B6509B"/>
    <w:multiLevelType w:val="multilevel"/>
    <w:tmpl w:val="414C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610035">
    <w:abstractNumId w:val="8"/>
  </w:num>
  <w:num w:numId="2" w16cid:durableId="287052395">
    <w:abstractNumId w:val="8"/>
  </w:num>
  <w:num w:numId="3" w16cid:durableId="689993756">
    <w:abstractNumId w:val="9"/>
  </w:num>
  <w:num w:numId="4" w16cid:durableId="35477165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472670791">
    <w:abstractNumId w:val="14"/>
  </w:num>
  <w:num w:numId="6" w16cid:durableId="1939018040">
    <w:abstractNumId w:val="7"/>
  </w:num>
  <w:num w:numId="7" w16cid:durableId="1370377012">
    <w:abstractNumId w:val="6"/>
  </w:num>
  <w:num w:numId="8" w16cid:durableId="1022828317">
    <w:abstractNumId w:val="5"/>
  </w:num>
  <w:num w:numId="9" w16cid:durableId="16077558">
    <w:abstractNumId w:val="4"/>
  </w:num>
  <w:num w:numId="10" w16cid:durableId="1204362377">
    <w:abstractNumId w:val="3"/>
  </w:num>
  <w:num w:numId="11" w16cid:durableId="1604337455">
    <w:abstractNumId w:val="2"/>
  </w:num>
  <w:num w:numId="12" w16cid:durableId="1895240926">
    <w:abstractNumId w:val="1"/>
  </w:num>
  <w:num w:numId="13" w16cid:durableId="1616593559">
    <w:abstractNumId w:val="0"/>
  </w:num>
  <w:num w:numId="14" w16cid:durableId="1365600599">
    <w:abstractNumId w:val="8"/>
    <w:lvlOverride w:ilvl="0">
      <w:startOverride w:val="1"/>
    </w:lvlOverride>
  </w:num>
  <w:num w:numId="15" w16cid:durableId="1454708745">
    <w:abstractNumId w:val="8"/>
  </w:num>
  <w:num w:numId="16" w16cid:durableId="1792430102">
    <w:abstractNumId w:val="21"/>
  </w:num>
  <w:num w:numId="17" w16cid:durableId="1470367793">
    <w:abstractNumId w:val="20"/>
  </w:num>
  <w:num w:numId="18" w16cid:durableId="1019238719">
    <w:abstractNumId w:val="18"/>
  </w:num>
  <w:num w:numId="19" w16cid:durableId="1214543736">
    <w:abstractNumId w:val="15"/>
  </w:num>
  <w:num w:numId="20" w16cid:durableId="949778142">
    <w:abstractNumId w:val="19"/>
  </w:num>
  <w:num w:numId="21" w16cid:durableId="1964917147">
    <w:abstractNumId w:val="12"/>
  </w:num>
  <w:num w:numId="22" w16cid:durableId="520432915">
    <w:abstractNumId w:val="13"/>
  </w:num>
  <w:num w:numId="23" w16cid:durableId="515849568">
    <w:abstractNumId w:val="11"/>
  </w:num>
  <w:num w:numId="24" w16cid:durableId="1510676302">
    <w:abstractNumId w:val="16"/>
  </w:num>
  <w:num w:numId="25" w16cid:durableId="6837108">
    <w:abstractNumId w:val="22"/>
  </w:num>
  <w:num w:numId="26" w16cid:durableId="1698501244">
    <w:abstractNumId w:val="17"/>
  </w:num>
  <w:num w:numId="27" w16cid:durableId="3655665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31"/>
    <w:rsid w:val="000E0CD7"/>
    <w:rsid w:val="0045386C"/>
    <w:rsid w:val="004A6047"/>
    <w:rsid w:val="006E3D31"/>
    <w:rsid w:val="006E733A"/>
    <w:rsid w:val="0088361B"/>
    <w:rsid w:val="008D6335"/>
    <w:rsid w:val="009E08E1"/>
    <w:rsid w:val="00A2370D"/>
    <w:rsid w:val="00C57B38"/>
    <w:rsid w:val="00CD74A8"/>
    <w:rsid w:val="00CF0FB2"/>
    <w:rsid w:val="00D603C6"/>
    <w:rsid w:val="00E02A1A"/>
    <w:rsid w:val="00EA2930"/>
    <w:rsid w:val="00FE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81C0D"/>
  <w15:chartTrackingRefBased/>
  <w15:docId w15:val="{E6029FE4-DE09-8644-AC70-267B46DE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8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sc-1468b5q-1">
    <w:name w:val="sc-1468b5q-1"/>
    <w:basedOn w:val="Normal"/>
    <w:rsid w:val="00CD7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IN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86C"/>
    <w:rPr>
      <w:rFonts w:asciiTheme="majorHAnsi" w:eastAsiaTheme="majorEastAsia" w:hAnsiTheme="majorHAnsi" w:cstheme="majorBidi"/>
      <w:color w:val="7F3C0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53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IN" w:eastAsia="en-GB"/>
    </w:rPr>
  </w:style>
  <w:style w:type="paragraph" w:styleId="ListParagraph">
    <w:name w:val="List Paragraph"/>
    <w:basedOn w:val="Normal"/>
    <w:uiPriority w:val="34"/>
    <w:unhideWhenUsed/>
    <w:qFormat/>
    <w:rsid w:val="00C5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radanand/Library/Containers/com.microsoft.Word/Data/Library/Application%20Support/Microsoft/Office/16.0/DTS/en-GB%7b7F27A7C7-0E03-3942-AAF9-FCFD7E566AC1%7d/%7b318D6E7E-4E8A-F744-A171-79C06D4248D5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{318D6E7E-4E8A-F744-A171-79C06D4248D5}tf10002069.dotx</Template>
  <TotalTime>40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Varad</dc:creator>
  <cp:keywords/>
  <dc:description/>
  <cp:lastModifiedBy>VArad Anand</cp:lastModifiedBy>
  <cp:revision>3</cp:revision>
  <dcterms:created xsi:type="dcterms:W3CDTF">2024-09-12T05:44:00Z</dcterms:created>
  <dcterms:modified xsi:type="dcterms:W3CDTF">2024-09-24T05:51:00Z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